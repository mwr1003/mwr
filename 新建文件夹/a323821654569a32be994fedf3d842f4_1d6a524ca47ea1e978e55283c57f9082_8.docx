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400" w:rsidRDefault="00BD5400" w:rsidP="00BD5400">
      <w:pPr>
        <w:ind w:firstLineChars="0" w:firstLine="0"/>
        <w:jc w:val="center"/>
        <w:outlineLvl w:val="1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 xml:space="preserve">表1山西铁道职业技术学院 </w:t>
      </w:r>
    </w:p>
    <w:p w:rsidR="00BD5400" w:rsidRDefault="00BD5400" w:rsidP="00BD5400">
      <w:pPr>
        <w:ind w:firstLineChars="0" w:firstLine="0"/>
        <w:jc w:val="center"/>
        <w:outlineLvl w:val="1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 w:hint="eastAsia"/>
          <w:b/>
          <w:color w:val="000000"/>
          <w:sz w:val="30"/>
          <w:szCs w:val="30"/>
        </w:rPr>
        <w:t>学生顶岗实习考核表</w:t>
      </w:r>
    </w:p>
    <w:tbl>
      <w:tblPr>
        <w:tblW w:w="8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300"/>
        <w:gridCol w:w="225"/>
        <w:gridCol w:w="870"/>
        <w:gridCol w:w="743"/>
        <w:gridCol w:w="1300"/>
        <w:gridCol w:w="200"/>
        <w:gridCol w:w="1552"/>
        <w:gridCol w:w="2115"/>
      </w:tblGrid>
      <w:tr w:rsidR="00BD5400" w:rsidTr="00F82A1F">
        <w:trPr>
          <w:trHeight w:val="569"/>
          <w:jc w:val="center"/>
        </w:trPr>
        <w:tc>
          <w:tcPr>
            <w:tcW w:w="192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实习单位名称</w:t>
            </w:r>
          </w:p>
        </w:tc>
        <w:tc>
          <w:tcPr>
            <w:tcW w:w="6780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400" w:rsidTr="00F82A1F">
        <w:trPr>
          <w:trHeight w:val="569"/>
          <w:jc w:val="center"/>
        </w:trPr>
        <w:tc>
          <w:tcPr>
            <w:tcW w:w="1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13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学院所在班级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400" w:rsidTr="00F82A1F">
        <w:trPr>
          <w:trHeight w:val="569"/>
          <w:jc w:val="center"/>
        </w:trPr>
        <w:tc>
          <w:tcPr>
            <w:tcW w:w="192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</w:t>
            </w:r>
          </w:p>
        </w:tc>
        <w:tc>
          <w:tcPr>
            <w:tcW w:w="29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8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400" w:rsidTr="00F82A1F">
        <w:trPr>
          <w:trHeight w:val="569"/>
          <w:jc w:val="center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考核内容</w:t>
            </w:r>
          </w:p>
        </w:tc>
        <w:tc>
          <w:tcPr>
            <w:tcW w:w="70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ind w:firstLine="482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考核等第（100分）</w:t>
            </w:r>
          </w:p>
        </w:tc>
      </w:tr>
      <w:tr w:rsidR="00BD5400" w:rsidTr="00F82A1F">
        <w:trPr>
          <w:trHeight w:val="569"/>
          <w:jc w:val="center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培训项目</w:t>
            </w: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项目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ind w:firstLine="482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得分</w:t>
            </w:r>
          </w:p>
        </w:tc>
      </w:tr>
      <w:tr w:rsidR="00BD5400" w:rsidTr="00F82A1F">
        <w:trPr>
          <w:trHeight w:val="569"/>
          <w:jc w:val="center"/>
        </w:trPr>
        <w:tc>
          <w:tcPr>
            <w:tcW w:w="169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企业考评</w:t>
            </w:r>
          </w:p>
          <w:p w:rsidR="00BD5400" w:rsidRDefault="00BD5400" w:rsidP="00F82A1F">
            <w:pPr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（70%）</w:t>
            </w: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生产情况（40）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D5400" w:rsidTr="00F82A1F">
        <w:trPr>
          <w:trHeight w:val="569"/>
          <w:jc w:val="center"/>
        </w:trPr>
        <w:tc>
          <w:tcPr>
            <w:tcW w:w="1695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出勤情况 （20）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D5400" w:rsidTr="00F82A1F">
        <w:trPr>
          <w:trHeight w:val="599"/>
          <w:jc w:val="center"/>
        </w:trPr>
        <w:tc>
          <w:tcPr>
            <w:tcW w:w="1695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遵纪守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规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（10）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D5400" w:rsidTr="00F82A1F">
        <w:trPr>
          <w:trHeight w:val="569"/>
          <w:jc w:val="center"/>
        </w:trPr>
        <w:tc>
          <w:tcPr>
            <w:tcW w:w="1695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品德修养（10）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D5400" w:rsidTr="00F82A1F">
        <w:trPr>
          <w:trHeight w:val="569"/>
          <w:jc w:val="center"/>
        </w:trPr>
        <w:tc>
          <w:tcPr>
            <w:tcW w:w="1695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团队协作（10）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D5400" w:rsidTr="00F82A1F">
        <w:trPr>
          <w:trHeight w:val="569"/>
          <w:jc w:val="center"/>
        </w:trPr>
        <w:tc>
          <w:tcPr>
            <w:tcW w:w="1695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服从安排（10）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D5400" w:rsidTr="00F82A1F">
        <w:trPr>
          <w:trHeight w:val="569"/>
          <w:jc w:val="center"/>
        </w:trPr>
        <w:tc>
          <w:tcPr>
            <w:tcW w:w="1695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D5400" w:rsidTr="00F82A1F">
        <w:trPr>
          <w:trHeight w:val="569"/>
          <w:jc w:val="center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100分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D5400" w:rsidTr="00F82A1F">
        <w:trPr>
          <w:trHeight w:val="569"/>
          <w:jc w:val="center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企业考评</w:t>
            </w:r>
          </w:p>
        </w:tc>
        <w:tc>
          <w:tcPr>
            <w:tcW w:w="70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  <w:p w:rsidR="00BD5400" w:rsidRDefault="00BD5400" w:rsidP="00F82A1F">
            <w:pPr>
              <w:ind w:firstLineChars="0" w:firstLine="0"/>
              <w:jc w:val="right"/>
              <w:rPr>
                <w:rFonts w:ascii="宋体" w:hAnsi="宋体"/>
                <w:color w:val="000000"/>
                <w:szCs w:val="21"/>
              </w:rPr>
            </w:pPr>
          </w:p>
          <w:p w:rsidR="00BD5400" w:rsidRDefault="00BD5400" w:rsidP="00F82A1F">
            <w:pPr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签字：                 （盖章）</w:t>
            </w:r>
          </w:p>
          <w:p w:rsidR="00BD5400" w:rsidRDefault="00BD5400" w:rsidP="00F82A1F">
            <w:pPr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   月    日</w:t>
            </w:r>
          </w:p>
        </w:tc>
      </w:tr>
      <w:tr w:rsidR="00BD5400" w:rsidTr="00F82A1F">
        <w:trPr>
          <w:trHeight w:val="569"/>
          <w:jc w:val="center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学院指导教师评价</w:t>
            </w:r>
          </w:p>
        </w:tc>
        <w:tc>
          <w:tcPr>
            <w:tcW w:w="70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周记完成数量（30）：           周记完成质量（40）：</w:t>
            </w:r>
          </w:p>
          <w:p w:rsidR="00BD5400" w:rsidRDefault="00BD5400" w:rsidP="00F82A1F">
            <w:pPr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签到情况（20）：               其它（10）：</w:t>
            </w:r>
          </w:p>
          <w:p w:rsidR="00BD5400" w:rsidRDefault="00BD5400" w:rsidP="00F82A1F">
            <w:pPr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 教师签名： 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   月    日</w:t>
            </w:r>
          </w:p>
        </w:tc>
      </w:tr>
      <w:tr w:rsidR="00BD5400" w:rsidTr="00F82A1F">
        <w:trPr>
          <w:trHeight w:val="629"/>
          <w:jc w:val="center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D5400" w:rsidRDefault="00BD5400" w:rsidP="00F82A1F">
            <w:pPr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综合得分</w:t>
            </w:r>
          </w:p>
        </w:tc>
        <w:tc>
          <w:tcPr>
            <w:tcW w:w="70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D5400" w:rsidRDefault="00BD5400" w:rsidP="00F82A1F">
            <w:pPr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综合得分：                  教师签名：</w:t>
            </w:r>
          </w:p>
          <w:p w:rsidR="00BD5400" w:rsidRDefault="00BD5400" w:rsidP="00F82A1F">
            <w:pPr>
              <w:ind w:firstLineChars="2100" w:firstLine="50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   月    日</w:t>
            </w:r>
          </w:p>
        </w:tc>
      </w:tr>
    </w:tbl>
    <w:p w:rsidR="00BD5400" w:rsidRDefault="00BD5400" w:rsidP="00BD5400">
      <w:pPr>
        <w:ind w:firstLineChars="0" w:firstLine="0"/>
      </w:pPr>
      <w:bookmarkStart w:id="0" w:name="_GoBack"/>
      <w:bookmarkEnd w:id="0"/>
    </w:p>
    <w:sectPr w:rsidR="00BD5400">
      <w:headerReference w:type="default" r:id="rId8"/>
      <w:footerReference w:type="default" r:id="rId9"/>
      <w:footerReference w:type="first" r:id="rId10"/>
      <w:pgSz w:w="11906" w:h="16838"/>
      <w:pgMar w:top="1327" w:right="1080" w:bottom="1100" w:left="1080" w:header="1417" w:footer="1417" w:gutter="0"/>
      <w:pgNumType w:start="0"/>
      <w:cols w:space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34C" w:rsidRDefault="00B1734C">
      <w:pPr>
        <w:spacing w:line="240" w:lineRule="auto"/>
      </w:pPr>
      <w:r>
        <w:separator/>
      </w:r>
    </w:p>
  </w:endnote>
  <w:endnote w:type="continuationSeparator" w:id="0">
    <w:p w:rsidR="00B1734C" w:rsidRDefault="00B17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10" w:rsidRDefault="00CE0AE9">
    <w:pPr>
      <w:pStyle w:val="a3"/>
      <w:framePr w:wrap="around" w:vAnchor="text" w:hAnchor="margin" w:xAlign="center" w:y="1"/>
      <w:ind w:firstLine="360"/>
      <w:rPr>
        <w:sz w:val="24"/>
      </w:rPr>
    </w:pPr>
    <w:r>
      <w:rPr>
        <w:rFonts w:hint="eastAsia"/>
      </w:rPr>
      <w:t xml:space="preserve">                                             </w:t>
    </w:r>
    <w:r>
      <w:rPr>
        <w:rFonts w:hint="eastAsia"/>
      </w:rPr>
      <w:fldChar w:fldCharType="begin"/>
    </w:r>
    <w:r>
      <w:rPr>
        <w:rStyle w:val="a7"/>
        <w:rFonts w:hint="eastAsia"/>
      </w:rPr>
      <w:instrText xml:space="preserve"> PAGE  </w:instrText>
    </w:r>
    <w:r>
      <w:rPr>
        <w:rFonts w:hint="eastAsia"/>
      </w:rPr>
      <w:fldChar w:fldCharType="separate"/>
    </w:r>
    <w:r w:rsidR="009C7392">
      <w:rPr>
        <w:rStyle w:val="a7"/>
        <w:noProof/>
      </w:rPr>
      <w:t>1</w:t>
    </w:r>
    <w:r>
      <w:rPr>
        <w:rFonts w:hint="eastAsia"/>
      </w:rPr>
      <w:fldChar w:fldCharType="end"/>
    </w:r>
  </w:p>
  <w:p w:rsidR="00711E10" w:rsidRDefault="00711E10">
    <w:pPr>
      <w:pStyle w:val="a3"/>
      <w:framePr w:wrap="around" w:vAnchor="text" w:hAnchor="margin" w:xAlign="center" w:y="1"/>
      <w:rPr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10" w:rsidRDefault="00711E1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34C" w:rsidRDefault="00B1734C">
      <w:pPr>
        <w:spacing w:line="240" w:lineRule="auto"/>
      </w:pPr>
      <w:r>
        <w:separator/>
      </w:r>
    </w:p>
  </w:footnote>
  <w:footnote w:type="continuationSeparator" w:id="0">
    <w:p w:rsidR="00B1734C" w:rsidRDefault="00B17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10" w:rsidRDefault="00711E10">
    <w:pPr>
      <w:autoSpaceDE w:val="0"/>
      <w:autoSpaceDN w:val="0"/>
      <w:adjustRightInd w:val="0"/>
      <w:jc w:val="center"/>
      <w:rPr>
        <w:rFonts w:ascii="宋体" w:hAnsi="宋体" w:cs="宋体"/>
        <w:bCs/>
        <w:szCs w:val="44"/>
        <w:lang w:val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590E8"/>
    <w:multiLevelType w:val="singleLevel"/>
    <w:tmpl w:val="54A590E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063E5"/>
    <w:rsid w:val="0003658B"/>
    <w:rsid w:val="002F58F4"/>
    <w:rsid w:val="003B5A72"/>
    <w:rsid w:val="00711E10"/>
    <w:rsid w:val="008C570D"/>
    <w:rsid w:val="009C5221"/>
    <w:rsid w:val="009C7392"/>
    <w:rsid w:val="00B1734C"/>
    <w:rsid w:val="00BD5400"/>
    <w:rsid w:val="00CE0AE9"/>
    <w:rsid w:val="00E810BF"/>
    <w:rsid w:val="028B6AA6"/>
    <w:rsid w:val="06701120"/>
    <w:rsid w:val="0978411E"/>
    <w:rsid w:val="0B903183"/>
    <w:rsid w:val="14B9523B"/>
    <w:rsid w:val="212063E5"/>
    <w:rsid w:val="228A1942"/>
    <w:rsid w:val="24C63B29"/>
    <w:rsid w:val="2552674D"/>
    <w:rsid w:val="2C0271D1"/>
    <w:rsid w:val="2C7B227E"/>
    <w:rsid w:val="2FEF507C"/>
    <w:rsid w:val="5B9970F7"/>
    <w:rsid w:val="5F046E22"/>
    <w:rsid w:val="67971ED0"/>
    <w:rsid w:val="6AE73718"/>
    <w:rsid w:val="6D535020"/>
    <w:rsid w:val="71081132"/>
    <w:rsid w:val="7D070763"/>
    <w:rsid w:val="7DB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F0C0F2-88DA-44CA-B9BC-E6AE2BE1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ascii="Calibri" w:hAnsi="Calibri"/>
      <w:kern w:val="2"/>
      <w:sz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50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山西轻工职院徐秋菊</dc:creator>
  <cp:lastModifiedBy>Microsoft 帐户</cp:lastModifiedBy>
  <cp:revision>8</cp:revision>
  <dcterms:created xsi:type="dcterms:W3CDTF">2018-11-23T03:33:00Z</dcterms:created>
  <dcterms:modified xsi:type="dcterms:W3CDTF">2020-06-24T08:29:00Z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