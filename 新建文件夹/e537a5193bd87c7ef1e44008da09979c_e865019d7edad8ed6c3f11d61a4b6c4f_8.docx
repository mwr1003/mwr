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10" w:rsidRDefault="00CE0AE9">
      <w:pPr>
        <w:ind w:firstLineChars="0" w:firstLine="0"/>
        <w:jc w:val="center"/>
        <w:outlineLvl w:val="1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表1山西</w:t>
      </w:r>
      <w:r w:rsidR="00BD5400">
        <w:rPr>
          <w:rFonts w:ascii="宋体" w:hAnsi="宋体" w:hint="eastAsia"/>
          <w:b/>
          <w:color w:val="000000"/>
          <w:sz w:val="28"/>
          <w:szCs w:val="28"/>
        </w:rPr>
        <w:t>铁道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职业技术学院 </w:t>
      </w:r>
    </w:p>
    <w:p w:rsidR="00711E10" w:rsidRDefault="00CE0AE9">
      <w:pPr>
        <w:ind w:firstLineChars="0" w:firstLine="0"/>
        <w:jc w:val="center"/>
        <w:outlineLvl w:val="1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学生</w:t>
      </w:r>
      <w:r w:rsidR="00BD5400">
        <w:rPr>
          <w:rFonts w:ascii="宋体" w:hAnsi="宋体" w:hint="eastAsia"/>
          <w:b/>
          <w:color w:val="000000"/>
          <w:sz w:val="30"/>
          <w:szCs w:val="30"/>
        </w:rPr>
        <w:t>跟岗实习考核表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00"/>
        <w:gridCol w:w="225"/>
        <w:gridCol w:w="870"/>
        <w:gridCol w:w="743"/>
        <w:gridCol w:w="1300"/>
        <w:gridCol w:w="200"/>
        <w:gridCol w:w="1552"/>
        <w:gridCol w:w="2115"/>
      </w:tblGrid>
      <w:tr w:rsidR="00711E10">
        <w:trPr>
          <w:trHeight w:val="569"/>
          <w:jc w:val="center"/>
        </w:trPr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实习单位名称</w:t>
            </w:r>
          </w:p>
        </w:tc>
        <w:tc>
          <w:tcPr>
            <w:tcW w:w="6780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E10">
        <w:trPr>
          <w:trHeight w:val="569"/>
          <w:jc w:val="center"/>
        </w:trPr>
        <w:tc>
          <w:tcPr>
            <w:tcW w:w="1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3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学院所在班级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E10">
        <w:trPr>
          <w:trHeight w:val="569"/>
          <w:jc w:val="center"/>
        </w:trPr>
        <w:tc>
          <w:tcPr>
            <w:tcW w:w="192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29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考核内容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ind w:firstLine="482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考核等第（100分）</w:t>
            </w: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培训项目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ind w:firstLine="482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得分</w:t>
            </w: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11E10" w:rsidRDefault="00CE0AE9" w:rsidP="00BD5400">
            <w:pPr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企业考评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BD540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培训</w:t>
            </w:r>
            <w:r w:rsidR="00CE0AE9">
              <w:rPr>
                <w:rFonts w:ascii="宋体" w:hAnsi="宋体" w:cs="宋体" w:hint="eastAsia"/>
                <w:color w:val="000000"/>
                <w:kern w:val="0"/>
                <w:szCs w:val="21"/>
              </w:rPr>
              <w:t>情况（40）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出勤情况 （20）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9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遵纪守规（10）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品德修养（10）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BD5400" w:rsidP="00BD540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技能掌握</w:t>
            </w:r>
            <w:r w:rsidR="00CE0AE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服从安排（10）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1E10" w:rsidRDefault="00711E10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100分</w:t>
            </w:r>
          </w:p>
        </w:tc>
        <w:tc>
          <w:tcPr>
            <w:tcW w:w="36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711E10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BD5400">
            <w:pPr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企业考评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711E10" w:rsidRDefault="00711E10">
            <w:pPr>
              <w:ind w:firstLineChars="0" w:firstLine="0"/>
              <w:jc w:val="right"/>
              <w:rPr>
                <w:rFonts w:ascii="宋体" w:hAnsi="宋体"/>
                <w:color w:val="000000"/>
                <w:szCs w:val="21"/>
              </w:rPr>
            </w:pPr>
          </w:p>
          <w:p w:rsidR="00711E10" w:rsidRDefault="00CE0AE9">
            <w:pPr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签字：                 （盖章）</w:t>
            </w:r>
          </w:p>
          <w:p w:rsidR="00711E10" w:rsidRDefault="00CE0AE9">
            <w:pPr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  <w:tr w:rsidR="00711E10">
        <w:trPr>
          <w:trHeight w:val="56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1E10" w:rsidRDefault="00BD5400">
            <w:pPr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学院指导教师评价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周记完成数量（30）：           周记完成质量（40）：</w:t>
            </w:r>
          </w:p>
          <w:p w:rsidR="00711E10" w:rsidRDefault="00CE0AE9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签到情况（20）：               其它（10）：</w:t>
            </w:r>
          </w:p>
          <w:p w:rsidR="00711E10" w:rsidRDefault="00CE0AE9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教师签名：</w:t>
            </w:r>
            <w:r w:rsidR="008C570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8C570D"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  <w:tr w:rsidR="00711E10">
        <w:trPr>
          <w:trHeight w:val="629"/>
          <w:jc w:val="center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1E10" w:rsidRDefault="00CE0AE9">
            <w:pPr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综合得分</w:t>
            </w:r>
          </w:p>
        </w:tc>
        <w:tc>
          <w:tcPr>
            <w:tcW w:w="70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11E10" w:rsidRDefault="00CE0AE9">
            <w:pPr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综合得分：                  教师签名：</w:t>
            </w:r>
          </w:p>
          <w:p w:rsidR="00711E10" w:rsidRDefault="00CE0AE9">
            <w:pPr>
              <w:ind w:firstLineChars="2100" w:firstLine="50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月    日</w:t>
            </w:r>
          </w:p>
        </w:tc>
      </w:tr>
    </w:tbl>
    <w:p w:rsidR="00711E10" w:rsidRDefault="00711E10">
      <w:pPr>
        <w:ind w:firstLineChars="0" w:firstLine="0"/>
      </w:pPr>
      <w:bookmarkStart w:id="0" w:name="_GoBack"/>
      <w:bookmarkEnd w:id="0"/>
    </w:p>
    <w:sectPr w:rsidR="00711E10" w:rsidSect="00AD25A9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42" w:rsidRDefault="00867942">
      <w:pPr>
        <w:spacing w:line="240" w:lineRule="auto"/>
      </w:pPr>
      <w:r>
        <w:separator/>
      </w:r>
    </w:p>
  </w:endnote>
  <w:endnote w:type="continuationSeparator" w:id="0">
    <w:p w:rsidR="00867942" w:rsidRDefault="00867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CE0AE9">
    <w:pPr>
      <w:pStyle w:val="a3"/>
      <w:framePr w:wrap="around" w:vAnchor="text" w:hAnchor="margin" w:xAlign="center" w:y="1"/>
      <w:ind w:firstLine="360"/>
      <w:rPr>
        <w:sz w:val="24"/>
      </w:rPr>
    </w:pPr>
    <w:r>
      <w:rPr>
        <w:rFonts w:hint="eastAsia"/>
      </w:rPr>
      <w:t xml:space="preserve">                                             </w:t>
    </w:r>
    <w:r>
      <w:rPr>
        <w:rFonts w:hint="eastAsia"/>
      </w:rPr>
      <w:fldChar w:fldCharType="begin"/>
    </w:r>
    <w:r>
      <w:rPr>
        <w:rStyle w:val="a7"/>
        <w:rFonts w:hint="eastAsia"/>
      </w:rPr>
      <w:instrText xml:space="preserve"> PAGE  </w:instrText>
    </w:r>
    <w:r>
      <w:rPr>
        <w:rFonts w:hint="eastAsia"/>
      </w:rPr>
      <w:fldChar w:fldCharType="separate"/>
    </w:r>
    <w:r w:rsidR="00AD25A9">
      <w:rPr>
        <w:rStyle w:val="a7"/>
        <w:noProof/>
      </w:rPr>
      <w:t>1</w:t>
    </w:r>
    <w:r>
      <w:rPr>
        <w:rFonts w:hint="eastAsia"/>
      </w:rPr>
      <w:fldChar w:fldCharType="end"/>
    </w:r>
  </w:p>
  <w:p w:rsidR="00711E10" w:rsidRDefault="00711E10">
    <w:pPr>
      <w:pStyle w:val="a3"/>
      <w:framePr w:wrap="around" w:vAnchor="text" w:hAnchor="margin" w:xAlign="center" w:y="1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711E1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42" w:rsidRDefault="00867942">
      <w:pPr>
        <w:spacing w:line="240" w:lineRule="auto"/>
      </w:pPr>
      <w:r>
        <w:separator/>
      </w:r>
    </w:p>
  </w:footnote>
  <w:footnote w:type="continuationSeparator" w:id="0">
    <w:p w:rsidR="00867942" w:rsidRDefault="00867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10" w:rsidRDefault="00711E10">
    <w:pPr>
      <w:autoSpaceDE w:val="0"/>
      <w:autoSpaceDN w:val="0"/>
      <w:adjustRightInd w:val="0"/>
      <w:jc w:val="center"/>
      <w:rPr>
        <w:rFonts w:ascii="宋体" w:hAnsi="宋体" w:cs="宋体"/>
        <w:bCs/>
        <w:szCs w:val="44"/>
        <w:lang w:val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590E8"/>
    <w:multiLevelType w:val="singleLevel"/>
    <w:tmpl w:val="54A590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063E5"/>
    <w:rsid w:val="0003658B"/>
    <w:rsid w:val="002F58F4"/>
    <w:rsid w:val="003B5A72"/>
    <w:rsid w:val="00711E10"/>
    <w:rsid w:val="00867942"/>
    <w:rsid w:val="008C570D"/>
    <w:rsid w:val="009C5221"/>
    <w:rsid w:val="00AD25A9"/>
    <w:rsid w:val="00BD5400"/>
    <w:rsid w:val="00CE0AE9"/>
    <w:rsid w:val="00E810BF"/>
    <w:rsid w:val="028B6AA6"/>
    <w:rsid w:val="06701120"/>
    <w:rsid w:val="0978411E"/>
    <w:rsid w:val="0B903183"/>
    <w:rsid w:val="14B9523B"/>
    <w:rsid w:val="212063E5"/>
    <w:rsid w:val="228A1942"/>
    <w:rsid w:val="24C63B29"/>
    <w:rsid w:val="2552674D"/>
    <w:rsid w:val="2C0271D1"/>
    <w:rsid w:val="2C7B227E"/>
    <w:rsid w:val="2FEF507C"/>
    <w:rsid w:val="5B9970F7"/>
    <w:rsid w:val="5F046E22"/>
    <w:rsid w:val="67971ED0"/>
    <w:rsid w:val="6AE73718"/>
    <w:rsid w:val="6D535020"/>
    <w:rsid w:val="71081132"/>
    <w:rsid w:val="7D070763"/>
    <w:rsid w:val="7DB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F0C0F2-88DA-44CA-B9BC-E6AE2BE1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="Calibri" w:hAnsi="Calibri"/>
      <w:kern w:val="2"/>
      <w:sz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山西轻工职院徐秋菊</dc:creator>
  <cp:lastModifiedBy>Microsoft 帐户</cp:lastModifiedBy>
  <cp:revision>8</cp:revision>
  <dcterms:created xsi:type="dcterms:W3CDTF">2018-11-23T03:33:00Z</dcterms:created>
  <dcterms:modified xsi:type="dcterms:W3CDTF">2020-06-24T08:04:00Z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